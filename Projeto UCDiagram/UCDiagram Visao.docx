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F2D63" w:rsidRDefault="00386478">
      <w:pPr>
        <w:pStyle w:val="Ttulo"/>
      </w:pPr>
      <w:proofErr w:type="spellStart"/>
      <w:proofErr w:type="gramStart"/>
      <w:r>
        <w:t>UCDiagram</w:t>
      </w:r>
      <w:proofErr w:type="spellEnd"/>
      <w:proofErr w:type="gramEnd"/>
    </w:p>
    <w:p w:rsidR="00685AA7" w:rsidRPr="003F2D63" w:rsidRDefault="00F57153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55B8" w:rsidRPr="003F2D63">
        <w:t>Vision</w:t>
      </w:r>
      <w:r>
        <w:fldChar w:fldCharType="end"/>
      </w:r>
    </w:p>
    <w:p w:rsidR="00685AA7" w:rsidRPr="003F2D63" w:rsidRDefault="00685AA7"/>
    <w:p w:rsidR="00685AA7" w:rsidRPr="003F2D63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3F2D63">
        <w:t>Introduction</w:t>
      </w:r>
      <w:bookmarkEnd w:id="0"/>
      <w:bookmarkEnd w:id="1"/>
      <w:bookmarkEnd w:id="2"/>
      <w:bookmarkEnd w:id="3"/>
      <w:proofErr w:type="spellEnd"/>
    </w:p>
    <w:p w:rsidR="00685AA7" w:rsidRPr="003F2D63" w:rsidRDefault="00685AA7">
      <w:pPr>
        <w:pStyle w:val="Ttulo1"/>
      </w:pPr>
      <w:bookmarkStart w:id="6" w:name="_Toc512930906"/>
      <w:bookmarkStart w:id="7" w:name="_Toc20715755"/>
      <w:proofErr w:type="spellStart"/>
      <w:r w:rsidRPr="003F2D63">
        <w:t>Positioning</w:t>
      </w:r>
      <w:bookmarkEnd w:id="4"/>
      <w:bookmarkEnd w:id="5"/>
      <w:bookmarkEnd w:id="6"/>
      <w:bookmarkEnd w:id="7"/>
      <w:proofErr w:type="spellEnd"/>
    </w:p>
    <w:p w:rsidR="00685AA7" w:rsidRPr="003F2D63" w:rsidRDefault="00685AA7"/>
    <w:p w:rsidR="00685AA7" w:rsidRPr="003F2D63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Statement</w:t>
      </w:r>
      <w:bookmarkEnd w:id="8"/>
      <w:bookmarkEnd w:id="9"/>
      <w:bookmarkEnd w:id="10"/>
      <w:bookmarkEnd w:id="11"/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F2D6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 xml:space="preserve">The </w:t>
            </w:r>
            <w:proofErr w:type="spellStart"/>
            <w:r w:rsidRPr="003F2D63">
              <w:t>problem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0A75D2">
            <w:r>
              <w:t>Dificuldade em montar diagramas de caso de uso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3919E7">
            <w:r>
              <w:t>Prazo de entrega dos diagramas do analista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the</w:t>
            </w:r>
            <w:proofErr w:type="spellEnd"/>
            <w:proofErr w:type="gramEnd"/>
            <w:r w:rsidRPr="003F2D63">
              <w:t xml:space="preserve"> </w:t>
            </w:r>
            <w:proofErr w:type="spellStart"/>
            <w:r w:rsidRPr="003F2D63">
              <w:t>impact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which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3919E7">
            <w:r>
              <w:t>O valor do serviço do analista é mais alto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gramStart"/>
            <w:r w:rsidRPr="003F2D63">
              <w:t>a</w:t>
            </w:r>
            <w:proofErr w:type="gramEnd"/>
            <w:r w:rsidRPr="003F2D63">
              <w:t xml:space="preserve"> </w:t>
            </w:r>
            <w:proofErr w:type="spellStart"/>
            <w:r w:rsidRPr="003F2D63">
              <w:t>successful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solution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would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3919E7">
            <w:r>
              <w:t>Utilizar um programa de interface simples</w:t>
            </w:r>
          </w:p>
        </w:tc>
      </w:tr>
    </w:tbl>
    <w:p w:rsidR="00685AA7" w:rsidRPr="003F2D63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F2D6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9A72C3">
            <w:r>
              <w:t>Analista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9A72C3">
            <w:r>
              <w:t>Criar diagramas de caso de uso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386478" w:rsidP="001C182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UCDiagram</w:t>
            </w:r>
            <w:proofErr w:type="spellEnd"/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1C1827" w:rsidP="00386478">
            <w:r>
              <w:t xml:space="preserve">É um produto para </w:t>
            </w:r>
            <w:proofErr w:type="gramStart"/>
            <w:r w:rsidR="00386478">
              <w:t>agilizar</w:t>
            </w:r>
            <w:proofErr w:type="gramEnd"/>
            <w:r w:rsidR="00386478">
              <w:t xml:space="preserve"> o processo de criação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205E9" w:rsidP="009A72C3">
            <w:r>
              <w:t>Software de baixo custo</w:t>
            </w:r>
            <w:r w:rsidR="00386478">
              <w:t xml:space="preserve"> e com portabilidade </w:t>
            </w:r>
            <w:proofErr w:type="gramStart"/>
            <w:r w:rsidR="00386478">
              <w:t>par outros</w:t>
            </w:r>
            <w:proofErr w:type="gramEnd"/>
            <w:r w:rsidR="00386478">
              <w:t xml:space="preserve"> OS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86478" w:rsidP="009A72C3">
            <w:r>
              <w:t>Softwares com licenças muito caras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spellStart"/>
            <w:r w:rsidRPr="003F2D63">
              <w:t>Our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F2D63" w:rsidRDefault="00386478" w:rsidP="00386478">
            <w:r>
              <w:t>Sistema prático e barato.</w:t>
            </w:r>
          </w:p>
        </w:tc>
      </w:tr>
    </w:tbl>
    <w:p w:rsidR="00685AA7" w:rsidRPr="003F2D63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Descriptions</w:t>
      </w:r>
      <w:bookmarkEnd w:id="18"/>
      <w:bookmarkEnd w:id="19"/>
      <w:bookmarkEnd w:id="20"/>
      <w:bookmarkEnd w:id="21"/>
      <w:proofErr w:type="spellEnd"/>
    </w:p>
    <w:p w:rsidR="00685AA7" w:rsidRPr="003F2D63" w:rsidRDefault="00685AA7">
      <w:pPr>
        <w:pStyle w:val="Ttulo2"/>
      </w:pPr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Summary</w:t>
      </w:r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3F2D63">
        <w:trPr>
          <w:tblHeader/>
        </w:trPr>
        <w:tc>
          <w:tcPr>
            <w:tcW w:w="189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3F2D63">
        <w:tc>
          <w:tcPr>
            <w:tcW w:w="1890" w:type="dxa"/>
          </w:tcPr>
          <w:p w:rsidR="00685AA7" w:rsidRPr="003F2D63" w:rsidRDefault="00386478" w:rsidP="000460D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Manolo</w:t>
            </w:r>
          </w:p>
        </w:tc>
        <w:tc>
          <w:tcPr>
            <w:tcW w:w="2610" w:type="dxa"/>
          </w:tcPr>
          <w:p w:rsidR="00685AA7" w:rsidRPr="003F2D63" w:rsidRDefault="0038647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Analista</w:t>
            </w:r>
          </w:p>
        </w:tc>
        <w:tc>
          <w:tcPr>
            <w:tcW w:w="3960" w:type="dxa"/>
          </w:tcPr>
          <w:p w:rsidR="00685AA7" w:rsidRPr="003F2D63" w:rsidRDefault="00386478" w:rsidP="0038647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Criar casos de uso</w:t>
            </w:r>
          </w:p>
        </w:tc>
      </w:tr>
    </w:tbl>
    <w:p w:rsidR="00685AA7" w:rsidRDefault="00685AA7">
      <w:pPr>
        <w:pStyle w:val="Corpodetexto"/>
      </w:pPr>
    </w:p>
    <w:p w:rsidR="0055396B" w:rsidRDefault="0055396B">
      <w:pPr>
        <w:pStyle w:val="Corpodetexto"/>
      </w:pPr>
    </w:p>
    <w:p w:rsidR="0055396B" w:rsidRPr="003F2D63" w:rsidRDefault="0055396B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proofErr w:type="spellStart"/>
      <w:r w:rsidRPr="003F2D63">
        <w:t>User</w:t>
      </w:r>
      <w:proofErr w:type="spellEnd"/>
      <w:r w:rsidRPr="003F2D63">
        <w:t xml:space="preserve"> </w:t>
      </w:r>
      <w:proofErr w:type="spellStart"/>
      <w:r w:rsidRPr="003F2D63">
        <w:t>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55396B" w:rsidRDefault="0055396B" w:rsidP="0055396B"/>
    <w:p w:rsidR="0055396B" w:rsidRDefault="00386478" w:rsidP="00386478">
      <w:r>
        <w:t xml:space="preserve">O Software será programado em </w:t>
      </w:r>
      <w:proofErr w:type="spellStart"/>
      <w:proofErr w:type="gramStart"/>
      <w:r>
        <w:t>java</w:t>
      </w:r>
      <w:proofErr w:type="spellEnd"/>
      <w:proofErr w:type="gramEnd"/>
      <w:r>
        <w:t xml:space="preserve"> e terá sua primeira versão compatível com Windows, Mac OS e </w:t>
      </w:r>
      <w:proofErr w:type="spellStart"/>
      <w:r>
        <w:t>Linix</w:t>
      </w:r>
      <w:proofErr w:type="spellEnd"/>
    </w:p>
    <w:p w:rsidR="0055396B" w:rsidRPr="0055396B" w:rsidRDefault="0055396B" w:rsidP="0055396B"/>
    <w:p w:rsidR="00685AA7" w:rsidRPr="003F2D63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proofErr w:type="spellStart"/>
      <w:r w:rsidRPr="003F2D63">
        <w:t>Product</w:t>
      </w:r>
      <w:proofErr w:type="spellEnd"/>
      <w:r w:rsidRPr="003F2D63">
        <w:t xml:space="preserve"> Overview</w:t>
      </w:r>
      <w:bookmarkEnd w:id="31"/>
      <w:bookmarkEnd w:id="32"/>
      <w:bookmarkEnd w:id="33"/>
      <w:bookmarkEnd w:id="34"/>
    </w:p>
    <w:p w:rsidR="00685AA7" w:rsidRPr="003F2D63" w:rsidRDefault="00685AA7">
      <w:pPr>
        <w:pStyle w:val="Ttulo2"/>
      </w:pPr>
      <w:bookmarkStart w:id="35" w:name="_Toc452813588"/>
      <w:bookmarkStart w:id="36" w:name="_Toc512930913"/>
      <w:bookmarkStart w:id="37" w:name="_Toc20715763"/>
      <w:proofErr w:type="spellStart"/>
      <w:r w:rsidRPr="003F2D63">
        <w:t>Needs</w:t>
      </w:r>
      <w:bookmarkEnd w:id="35"/>
      <w:bookmarkEnd w:id="36"/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Features</w:t>
      </w:r>
      <w:bookmarkEnd w:id="37"/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lastRenderedPageBreak/>
              <w:t>Need</w:t>
            </w:r>
            <w:proofErr w:type="spellEnd"/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685AA7" w:rsidRPr="003F2D63">
        <w:tc>
          <w:tcPr>
            <w:tcW w:w="3085" w:type="dxa"/>
          </w:tcPr>
          <w:p w:rsidR="00685AA7" w:rsidRPr="003F2D63" w:rsidRDefault="008875AB">
            <w:pPr>
              <w:pStyle w:val="Corpodetexto"/>
              <w:ind w:left="0"/>
            </w:pPr>
            <w:r>
              <w:t xml:space="preserve">Novo </w:t>
            </w:r>
            <w:r w:rsidR="00386478">
              <w:t>Projeto</w:t>
            </w:r>
          </w:p>
        </w:tc>
        <w:tc>
          <w:tcPr>
            <w:tcW w:w="992" w:type="dxa"/>
          </w:tcPr>
          <w:p w:rsidR="00685AA7" w:rsidRPr="003F2D63" w:rsidRDefault="0055396B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685AA7" w:rsidRPr="003F2D63" w:rsidRDefault="008875AB">
            <w:pPr>
              <w:pStyle w:val="Corpodetexto"/>
              <w:ind w:left="0"/>
            </w:pPr>
            <w:r>
              <w:t>Criar Projeto</w:t>
            </w:r>
          </w:p>
        </w:tc>
        <w:tc>
          <w:tcPr>
            <w:tcW w:w="2430" w:type="dxa"/>
          </w:tcPr>
          <w:p w:rsidR="00685AA7" w:rsidRPr="003F2D63" w:rsidRDefault="00386478">
            <w:pPr>
              <w:pStyle w:val="Corpodetexto"/>
              <w:ind w:left="0"/>
            </w:pPr>
            <w:r>
              <w:t>0.2</w:t>
            </w:r>
          </w:p>
        </w:tc>
      </w:tr>
      <w:tr w:rsidR="0055396B" w:rsidRPr="003F2D63">
        <w:tc>
          <w:tcPr>
            <w:tcW w:w="3085" w:type="dxa"/>
          </w:tcPr>
          <w:p w:rsidR="0055396B" w:rsidRDefault="008875AB">
            <w:pPr>
              <w:pStyle w:val="Corpodetexto"/>
              <w:ind w:left="0"/>
            </w:pPr>
            <w:r>
              <w:t>Gerenciar Projetos</w:t>
            </w:r>
          </w:p>
        </w:tc>
        <w:tc>
          <w:tcPr>
            <w:tcW w:w="992" w:type="dxa"/>
          </w:tcPr>
          <w:p w:rsidR="0055396B" w:rsidRPr="003F2D63" w:rsidRDefault="0055396B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55396B" w:rsidRPr="003F2D63" w:rsidRDefault="008875AB">
            <w:pPr>
              <w:pStyle w:val="Corpodetexto"/>
              <w:ind w:left="0"/>
            </w:pPr>
            <w:r>
              <w:t>Carregar e Salvar Projeto</w:t>
            </w:r>
          </w:p>
        </w:tc>
        <w:tc>
          <w:tcPr>
            <w:tcW w:w="2430" w:type="dxa"/>
          </w:tcPr>
          <w:p w:rsidR="0055396B" w:rsidRPr="003F2D63" w:rsidRDefault="00386478">
            <w:pPr>
              <w:pStyle w:val="Corpodetexto"/>
              <w:ind w:left="0"/>
            </w:pPr>
            <w:r>
              <w:t>0.2</w:t>
            </w:r>
          </w:p>
        </w:tc>
      </w:tr>
      <w:tr w:rsidR="0055396B" w:rsidRPr="003F2D63">
        <w:tc>
          <w:tcPr>
            <w:tcW w:w="3085" w:type="dxa"/>
          </w:tcPr>
          <w:p w:rsidR="0055396B" w:rsidRDefault="00386478" w:rsidP="00386478">
            <w:pPr>
              <w:pStyle w:val="Corpodetexto"/>
              <w:ind w:left="0"/>
            </w:pPr>
            <w:r>
              <w:t>Diagrama</w:t>
            </w:r>
            <w:r w:rsidR="008875AB">
              <w:t>s</w:t>
            </w:r>
          </w:p>
        </w:tc>
        <w:tc>
          <w:tcPr>
            <w:tcW w:w="992" w:type="dxa"/>
          </w:tcPr>
          <w:p w:rsidR="0055396B" w:rsidRPr="003F2D63" w:rsidRDefault="008875AB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1611" w:type="dxa"/>
          </w:tcPr>
          <w:p w:rsidR="0055396B" w:rsidRPr="003F2D63" w:rsidRDefault="008875AB">
            <w:pPr>
              <w:pStyle w:val="Corpodetexto"/>
              <w:ind w:left="0"/>
            </w:pPr>
            <w:r>
              <w:t>Gerenciar Diagrama</w:t>
            </w:r>
          </w:p>
        </w:tc>
        <w:tc>
          <w:tcPr>
            <w:tcW w:w="2430" w:type="dxa"/>
          </w:tcPr>
          <w:p w:rsidR="0055396B" w:rsidRPr="003F2D63" w:rsidRDefault="00386478">
            <w:pPr>
              <w:pStyle w:val="Corpodetexto"/>
              <w:ind w:left="0"/>
            </w:pPr>
            <w:r>
              <w:t>0.2</w:t>
            </w:r>
          </w:p>
        </w:tc>
      </w:tr>
      <w:tr w:rsidR="0055396B" w:rsidRPr="003F2D63">
        <w:tc>
          <w:tcPr>
            <w:tcW w:w="3085" w:type="dxa"/>
          </w:tcPr>
          <w:p w:rsidR="0055396B" w:rsidRDefault="00386478">
            <w:pPr>
              <w:pStyle w:val="Corpodetexto"/>
              <w:ind w:left="0"/>
            </w:pPr>
            <w:r>
              <w:t>Atores</w:t>
            </w:r>
          </w:p>
        </w:tc>
        <w:tc>
          <w:tcPr>
            <w:tcW w:w="992" w:type="dxa"/>
          </w:tcPr>
          <w:p w:rsidR="0055396B" w:rsidRPr="003F2D63" w:rsidRDefault="008875AB">
            <w:pPr>
              <w:pStyle w:val="Corpodetex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1611" w:type="dxa"/>
          </w:tcPr>
          <w:p w:rsidR="0055396B" w:rsidRPr="003F2D63" w:rsidRDefault="008875AB">
            <w:pPr>
              <w:pStyle w:val="Corpodetexto"/>
              <w:ind w:left="0"/>
            </w:pPr>
            <w:r>
              <w:t>Gerenciar Atores</w:t>
            </w:r>
          </w:p>
        </w:tc>
        <w:tc>
          <w:tcPr>
            <w:tcW w:w="2430" w:type="dxa"/>
          </w:tcPr>
          <w:p w:rsidR="008875AB" w:rsidRPr="003F2D63" w:rsidRDefault="00386478" w:rsidP="00386478">
            <w:pPr>
              <w:pStyle w:val="Corpodetexto"/>
              <w:ind w:left="0"/>
            </w:pPr>
            <w:r>
              <w:t>0.3</w:t>
            </w:r>
          </w:p>
        </w:tc>
      </w:tr>
      <w:tr w:rsidR="008875AB" w:rsidRPr="003F2D63">
        <w:tc>
          <w:tcPr>
            <w:tcW w:w="3085" w:type="dxa"/>
          </w:tcPr>
          <w:p w:rsidR="008875AB" w:rsidRDefault="008875AB" w:rsidP="008875AB">
            <w:pPr>
              <w:pStyle w:val="Corpodetexto"/>
              <w:ind w:left="0"/>
            </w:pPr>
            <w:r>
              <w:t>Exportar</w:t>
            </w:r>
          </w:p>
        </w:tc>
        <w:tc>
          <w:tcPr>
            <w:tcW w:w="992" w:type="dxa"/>
          </w:tcPr>
          <w:p w:rsidR="008875AB" w:rsidRDefault="008875AB">
            <w:pPr>
              <w:pStyle w:val="Corpodetexto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1611" w:type="dxa"/>
          </w:tcPr>
          <w:p w:rsidR="008875AB" w:rsidRPr="003F2D63" w:rsidRDefault="008875AB">
            <w:pPr>
              <w:pStyle w:val="Corpodetexto"/>
              <w:ind w:left="0"/>
            </w:pPr>
            <w:r>
              <w:t>Exportar Diagramas</w:t>
            </w:r>
            <w:r>
              <w:t xml:space="preserve"> em JPG</w:t>
            </w:r>
          </w:p>
        </w:tc>
        <w:tc>
          <w:tcPr>
            <w:tcW w:w="2430" w:type="dxa"/>
          </w:tcPr>
          <w:p w:rsidR="008875AB" w:rsidRDefault="008875AB" w:rsidP="00386478">
            <w:pPr>
              <w:pStyle w:val="Corpodetexto"/>
              <w:ind w:left="0"/>
            </w:pPr>
            <w:r>
              <w:t>0.4</w:t>
            </w: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bookmarkEnd w:id="38"/>
      <w:bookmarkEnd w:id="39"/>
      <w:bookmarkEnd w:id="40"/>
      <w:bookmarkEnd w:id="41"/>
      <w:proofErr w:type="spellEnd"/>
    </w:p>
    <w:p w:rsidR="00816C1B" w:rsidRPr="003F2D63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55396B" w:rsidRPr="003F2D63">
        <w:tc>
          <w:tcPr>
            <w:tcW w:w="3936" w:type="dxa"/>
          </w:tcPr>
          <w:p w:rsidR="0055396B" w:rsidRDefault="008322DF" w:rsidP="00685AA7">
            <w:pPr>
              <w:pStyle w:val="Corpodetexto"/>
              <w:ind w:left="0"/>
            </w:pPr>
            <w:r>
              <w:t>Sistema Desktop</w:t>
            </w:r>
          </w:p>
        </w:tc>
        <w:tc>
          <w:tcPr>
            <w:tcW w:w="1134" w:type="dxa"/>
          </w:tcPr>
          <w:p w:rsidR="0055396B" w:rsidRDefault="0055396B" w:rsidP="00685AA7">
            <w:pPr>
              <w:pStyle w:val="Corpodetexto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55396B" w:rsidRDefault="008322DF" w:rsidP="00685AA7">
            <w:pPr>
              <w:pStyle w:val="Corpodetexto"/>
              <w:ind w:left="0"/>
            </w:pPr>
            <w:r>
              <w:t>0.2</w:t>
            </w:r>
          </w:p>
        </w:tc>
      </w:tr>
      <w:tr w:rsidR="0055396B" w:rsidRPr="003F2D63">
        <w:tc>
          <w:tcPr>
            <w:tcW w:w="3936" w:type="dxa"/>
          </w:tcPr>
          <w:p w:rsidR="0055396B" w:rsidRDefault="00386478" w:rsidP="00685AA7">
            <w:pPr>
              <w:pStyle w:val="Corpodetexto"/>
              <w:ind w:left="0"/>
            </w:pPr>
            <w:r>
              <w:t>Portabilidade</w:t>
            </w:r>
          </w:p>
        </w:tc>
        <w:tc>
          <w:tcPr>
            <w:tcW w:w="1134" w:type="dxa"/>
          </w:tcPr>
          <w:p w:rsidR="0055396B" w:rsidRDefault="008322DF" w:rsidP="00685AA7">
            <w:pPr>
              <w:pStyle w:val="Corpodetexto"/>
              <w:ind w:left="0"/>
            </w:pPr>
            <w:r>
              <w:t>9</w:t>
            </w:r>
            <w:bookmarkStart w:id="42" w:name="_GoBack"/>
            <w:bookmarkEnd w:id="42"/>
          </w:p>
        </w:tc>
        <w:tc>
          <w:tcPr>
            <w:tcW w:w="2835" w:type="dxa"/>
          </w:tcPr>
          <w:p w:rsidR="0055396B" w:rsidRDefault="008322DF" w:rsidP="00685AA7">
            <w:pPr>
              <w:pStyle w:val="Corpodetexto"/>
              <w:ind w:left="0"/>
            </w:pPr>
            <w:r>
              <w:t>0.2</w:t>
            </w:r>
          </w:p>
        </w:tc>
      </w:tr>
    </w:tbl>
    <w:p w:rsidR="002B4085" w:rsidRPr="003F2D63" w:rsidRDefault="002B4085" w:rsidP="00816C1B">
      <w:pPr>
        <w:pStyle w:val="Corpodetexto"/>
        <w:ind w:left="0"/>
      </w:pPr>
    </w:p>
    <w:sectPr w:rsidR="002B4085" w:rsidRPr="003F2D6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53" w:rsidRDefault="00F57153">
      <w:pPr>
        <w:spacing w:line="240" w:lineRule="auto"/>
      </w:pPr>
      <w:r>
        <w:separator/>
      </w:r>
    </w:p>
  </w:endnote>
  <w:endnote w:type="continuationSeparator" w:id="0">
    <w:p w:rsidR="00F57153" w:rsidRDefault="00F57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3F2D63">
          <w:pPr>
            <w:jc w:val="center"/>
          </w:pPr>
          <w:r>
            <w:sym w:font="Symbol" w:char="F0D3"/>
          </w:r>
          <w:proofErr w:type="gramStart"/>
          <w:r w:rsidR="003F2D63">
            <w:t>Senac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75A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322D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53" w:rsidRDefault="00F57153">
      <w:pPr>
        <w:spacing w:line="240" w:lineRule="auto"/>
      </w:pPr>
      <w:r>
        <w:separator/>
      </w:r>
    </w:p>
  </w:footnote>
  <w:footnote w:type="continuationSeparator" w:id="0">
    <w:p w:rsidR="00F57153" w:rsidRDefault="00F57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386478" w:rsidP="002D1746">
          <w:proofErr w:type="spellStart"/>
          <w:proofErr w:type="gramStart"/>
          <w:r>
            <w:rPr>
              <w:b/>
            </w:rPr>
            <w:t>UCDiagram</w:t>
          </w:r>
          <w:proofErr w:type="spellEnd"/>
          <w:proofErr w:type="gramEnd"/>
          <w:r>
            <w:rPr>
              <w:b/>
            </w:rPr>
            <w:t xml:space="preserve"> 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F5715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C55B8">
            <w:t>Vision</w:t>
          </w:r>
          <w:r>
            <w:fldChar w:fldCharType="end"/>
          </w:r>
        </w:p>
      </w:tc>
      <w:tc>
        <w:tcPr>
          <w:tcW w:w="3179" w:type="dxa"/>
        </w:tcPr>
        <w:p w:rsidR="003F2D63" w:rsidRDefault="00386478" w:rsidP="00386478">
          <w:r>
            <w:t xml:space="preserve">  Date: 25</w:t>
          </w:r>
          <w:r w:rsidR="003F2D63">
            <w:t>/0</w:t>
          </w:r>
          <w:r>
            <w:t>4</w:t>
          </w:r>
          <w:r w:rsidR="003F2D63">
            <w:t>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A75D2"/>
    <w:rsid w:val="0019590E"/>
    <w:rsid w:val="001C1827"/>
    <w:rsid w:val="002031D7"/>
    <w:rsid w:val="002633A7"/>
    <w:rsid w:val="002B4085"/>
    <w:rsid w:val="002D1746"/>
    <w:rsid w:val="003205E9"/>
    <w:rsid w:val="00375A4A"/>
    <w:rsid w:val="00386478"/>
    <w:rsid w:val="003919E7"/>
    <w:rsid w:val="003F2D63"/>
    <w:rsid w:val="00437F44"/>
    <w:rsid w:val="004E2FD0"/>
    <w:rsid w:val="0052614A"/>
    <w:rsid w:val="0055396B"/>
    <w:rsid w:val="0061262B"/>
    <w:rsid w:val="00685354"/>
    <w:rsid w:val="00685AA7"/>
    <w:rsid w:val="00731E34"/>
    <w:rsid w:val="00816C1B"/>
    <w:rsid w:val="008319D4"/>
    <w:rsid w:val="008322DF"/>
    <w:rsid w:val="008875AB"/>
    <w:rsid w:val="008B72CD"/>
    <w:rsid w:val="009A72C3"/>
    <w:rsid w:val="00A31AEF"/>
    <w:rsid w:val="00AE4979"/>
    <w:rsid w:val="00AE725C"/>
    <w:rsid w:val="00BC55B8"/>
    <w:rsid w:val="00BF5DC2"/>
    <w:rsid w:val="00E01D86"/>
    <w:rsid w:val="00E4339A"/>
    <w:rsid w:val="00F26DCF"/>
    <w:rsid w:val="00F5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605C-2EE8-4130-98F7-E939AB20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Freitas.dot</Template>
  <TotalTime>60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16</cp:revision>
  <cp:lastPrinted>2001-03-15T17:26:00Z</cp:lastPrinted>
  <dcterms:created xsi:type="dcterms:W3CDTF">2014-03-07T13:40:00Z</dcterms:created>
  <dcterms:modified xsi:type="dcterms:W3CDTF">2014-04-25T12:25:00Z</dcterms:modified>
</cp:coreProperties>
</file>